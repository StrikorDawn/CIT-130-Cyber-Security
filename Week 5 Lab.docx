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B310" w14:textId="77777777" w:rsidR="00505A2E" w:rsidRDefault="00DB14BC" w:rsidP="008A3E3F">
      <w:pPr>
        <w:pStyle w:val="Subtitle"/>
      </w:pPr>
      <w:r>
        <w:t>Week 5 Lab</w:t>
      </w:r>
      <w:r w:rsidR="00AE11FA">
        <w:t xml:space="preserve">: Hands-on </w:t>
      </w:r>
      <w:r w:rsidR="00FC6CE8">
        <w:t xml:space="preserve">Updates and </w:t>
      </w:r>
      <w:r w:rsidR="00405FB7">
        <w:t>Device Security</w:t>
      </w:r>
    </w:p>
    <w:p w14:paraId="18F944EE" w14:textId="77777777" w:rsidR="00F656B7" w:rsidRDefault="00F656B7">
      <w:r>
        <w:t>Find your instructions in the file:</w:t>
      </w:r>
    </w:p>
    <w:p w14:paraId="2DD62951" w14:textId="77777777" w:rsidR="00F656B7" w:rsidRDefault="00F656B7">
      <w:r>
        <w:t xml:space="preserve">    </w:t>
      </w:r>
      <w:r w:rsidR="003E3085">
        <w:t>W05</w:t>
      </w:r>
      <w:r>
        <w:t xml:space="preserve"> Hands-on</w:t>
      </w:r>
      <w:r w:rsidR="003E3085">
        <w:t xml:space="preserve"> </w:t>
      </w:r>
      <w:r>
        <w:t>Device</w:t>
      </w:r>
      <w:r w:rsidR="003E3085">
        <w:t xml:space="preserve"> Updates </w:t>
      </w:r>
      <w:r>
        <w:t>Instructions.docx</w:t>
      </w:r>
    </w:p>
    <w:p w14:paraId="0BFBCD83" w14:textId="77777777" w:rsidR="00AE11FA" w:rsidRDefault="00AE11FA">
      <w:r>
        <w:t>Fill out this</w:t>
      </w:r>
      <w:r w:rsidR="00CC33CD">
        <w:t xml:space="preserve"> worksheet</w:t>
      </w:r>
      <w:r>
        <w:t xml:space="preserve"> as you complete the lab</w:t>
      </w:r>
      <w:r w:rsidR="00CC33CD">
        <w:t>, then save it, and upload it to I-Learn Canvas as instructed</w:t>
      </w:r>
      <w:r>
        <w:t>.</w:t>
      </w:r>
      <w:r w:rsidR="00CC33CD">
        <w:t xml:space="preserve"> You may earn up to 60 points for this lab.</w:t>
      </w:r>
    </w:p>
    <w:p w14:paraId="5607E032" w14:textId="77777777" w:rsidR="00AE11FA" w:rsidRDefault="00AE11FA">
      <w:r>
        <w:t xml:space="preserve">Task 1: </w:t>
      </w:r>
      <w:r w:rsidR="002E4FCE">
        <w:t xml:space="preserve">Check </w:t>
      </w:r>
      <w:r w:rsidR="0093761E">
        <w:t>and update</w:t>
      </w:r>
      <w:r w:rsidR="00825D87">
        <w:t xml:space="preserve"> devices’ operating systems</w:t>
      </w:r>
      <w:r w:rsidR="0093761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E11FA" w14:paraId="5F785B00" w14:textId="77777777" w:rsidTr="005241D8">
        <w:tc>
          <w:tcPr>
            <w:tcW w:w="2425" w:type="dxa"/>
          </w:tcPr>
          <w:p w14:paraId="0730D48E" w14:textId="77777777" w:rsidR="00AE11FA" w:rsidRDefault="00AE11FA">
            <w:r>
              <w:t>W</w:t>
            </w:r>
            <w:r w:rsidR="00825D87">
              <w:t>hat is your</w:t>
            </w:r>
            <w:r w:rsidR="001F4505">
              <w:t xml:space="preserve"> laptop or desktop</w:t>
            </w:r>
            <w:r w:rsidR="00825D87">
              <w:t xml:space="preserve"> computer’s operating system </w:t>
            </w:r>
            <w:r w:rsidR="001F4505">
              <w:t xml:space="preserve">(OS) </w:t>
            </w:r>
            <w:r w:rsidR="00825D87">
              <w:t>and version</w:t>
            </w:r>
            <w:r>
              <w:t>?</w:t>
            </w:r>
            <w:r w:rsidR="00825D87">
              <w:t xml:space="preserve"> Also, if you have a mobile devic</w:t>
            </w:r>
            <w:r w:rsidR="001F4505">
              <w:t>e such as a smartphone or tablet</w:t>
            </w:r>
            <w:r w:rsidR="00825D87">
              <w:t xml:space="preserve">, what is its </w:t>
            </w:r>
            <w:r w:rsidR="001F4505">
              <w:t>OS</w:t>
            </w:r>
            <w:r w:rsidR="00825D87">
              <w:t xml:space="preserve"> and version?</w:t>
            </w:r>
            <w:r>
              <w:t xml:space="preserve"> (</w:t>
            </w:r>
            <w:r w:rsidR="00825D87">
              <w:t>2</w:t>
            </w:r>
            <w:r>
              <w:t>pt</w:t>
            </w:r>
            <w:r w:rsidR="00825D87">
              <w:t>s</w:t>
            </w:r>
            <w:r>
              <w:t>)</w:t>
            </w:r>
          </w:p>
        </w:tc>
        <w:tc>
          <w:tcPr>
            <w:tcW w:w="6925" w:type="dxa"/>
          </w:tcPr>
          <w:p w14:paraId="7756FEC2" w14:textId="057E86BD" w:rsidR="00AE11FA" w:rsidRDefault="005A331E">
            <w:r>
              <w:t>Windows 11 OS build 22621.1265</w:t>
            </w:r>
          </w:p>
        </w:tc>
      </w:tr>
      <w:tr w:rsidR="00AE11FA" w14:paraId="3B037111" w14:textId="77777777" w:rsidTr="005241D8">
        <w:tc>
          <w:tcPr>
            <w:tcW w:w="2425" w:type="dxa"/>
          </w:tcPr>
          <w:p w14:paraId="2747F906" w14:textId="77777777" w:rsidR="00AE11FA" w:rsidRDefault="00825D87">
            <w:r>
              <w:t>Did you find any</w:t>
            </w:r>
            <w:r w:rsidR="001F4505">
              <w:t xml:space="preserve"> available</w:t>
            </w:r>
            <w:r>
              <w:t xml:space="preserve"> </w:t>
            </w:r>
            <w:r w:rsidR="001F4505">
              <w:t>OS</w:t>
            </w:r>
            <w:r>
              <w:t xml:space="preserve"> updates</w:t>
            </w:r>
            <w:r w:rsidR="001F4505">
              <w:t>?</w:t>
            </w:r>
            <w:r>
              <w:t xml:space="preserve"> </w:t>
            </w:r>
            <w:r w:rsidR="001F4505">
              <w:t>I</w:t>
            </w:r>
            <w:r>
              <w:t xml:space="preserve">f so, what are the </w:t>
            </w:r>
            <w:r w:rsidR="001F4505">
              <w:t xml:space="preserve">software </w:t>
            </w:r>
            <w:r>
              <w:t xml:space="preserve">version </w:t>
            </w:r>
            <w:r w:rsidR="001F4505">
              <w:t xml:space="preserve">names or </w:t>
            </w:r>
            <w:r>
              <w:t>numbers</w:t>
            </w:r>
            <w:r w:rsidR="001F4505">
              <w:t xml:space="preserve"> for the updated software</w:t>
            </w:r>
            <w:r>
              <w:t>?</w:t>
            </w:r>
            <w:r w:rsidR="00132890">
              <w:t xml:space="preserve"> (</w:t>
            </w:r>
            <w:r>
              <w:t>1</w:t>
            </w:r>
            <w:r w:rsidR="00132890">
              <w:t>pt)</w:t>
            </w:r>
          </w:p>
        </w:tc>
        <w:tc>
          <w:tcPr>
            <w:tcW w:w="6925" w:type="dxa"/>
          </w:tcPr>
          <w:p w14:paraId="0F2935D9" w14:textId="1BFF6F3A" w:rsidR="00AE11FA" w:rsidRDefault="005A331E">
            <w:r>
              <w:t>Yes, Windows 11 version 22H2 (kb5022913)</w:t>
            </w:r>
          </w:p>
        </w:tc>
      </w:tr>
      <w:tr w:rsidR="00825D87" w14:paraId="7956DBD6" w14:textId="77777777" w:rsidTr="005241D8">
        <w:tc>
          <w:tcPr>
            <w:tcW w:w="2425" w:type="dxa"/>
          </w:tcPr>
          <w:p w14:paraId="0E156B9A" w14:textId="77777777" w:rsidR="00825D87" w:rsidRDefault="00825D87">
            <w:r>
              <w:t xml:space="preserve">What </w:t>
            </w:r>
            <w:r w:rsidR="001F4505">
              <w:t>are the procedures for applying OS updates to your computer and other devices</w:t>
            </w:r>
            <w:r>
              <w:t>?</w:t>
            </w:r>
            <w:r w:rsidR="001F4505">
              <w:t xml:space="preserve"> (2pts)</w:t>
            </w:r>
          </w:p>
        </w:tc>
        <w:tc>
          <w:tcPr>
            <w:tcW w:w="6925" w:type="dxa"/>
          </w:tcPr>
          <w:p w14:paraId="66CD9EED" w14:textId="3F18361E" w:rsidR="00825D87" w:rsidRDefault="005A331E">
            <w:r>
              <w:t>I update it whenever I see one available or I am updated that there is one available.</w:t>
            </w:r>
          </w:p>
        </w:tc>
      </w:tr>
    </w:tbl>
    <w:p w14:paraId="143C969B" w14:textId="77777777" w:rsidR="00AE11FA" w:rsidRDefault="00F92C02">
      <w:r>
        <w:t>(Details)</w:t>
      </w:r>
    </w:p>
    <w:p w14:paraId="736A8781" w14:textId="77777777" w:rsidR="005241D8" w:rsidRDefault="005241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241D8" w14:paraId="426D498D" w14:textId="77777777" w:rsidTr="005241D8">
        <w:tc>
          <w:tcPr>
            <w:tcW w:w="2425" w:type="dxa"/>
          </w:tcPr>
          <w:p w14:paraId="58DD5FD7" w14:textId="77777777" w:rsidR="005241D8" w:rsidRDefault="001F4505">
            <w:r w:rsidRPr="001F4505">
              <w:t>If the OS on your computer or device was out of date, did you successfully update or upgrade?</w:t>
            </w:r>
            <w:r w:rsidR="00002564">
              <w:t xml:space="preserve"> How long did it take?</w:t>
            </w:r>
            <w:r w:rsidR="00CC33CD">
              <w:t xml:space="preserve"> Explain.</w:t>
            </w:r>
            <w:r w:rsidRPr="001F4505">
              <w:t xml:space="preserve"> (</w:t>
            </w:r>
            <w:r w:rsidR="00CC33CD">
              <w:t>2</w:t>
            </w:r>
            <w:r w:rsidRPr="001F4505">
              <w:t>pt</w:t>
            </w:r>
            <w:r w:rsidR="00CC33CD">
              <w:t>s</w:t>
            </w:r>
            <w:r w:rsidRPr="001F4505">
              <w:t>)</w:t>
            </w:r>
          </w:p>
        </w:tc>
        <w:tc>
          <w:tcPr>
            <w:tcW w:w="6925" w:type="dxa"/>
          </w:tcPr>
          <w:p w14:paraId="3FB29E3C" w14:textId="23209C0B" w:rsidR="005241D8" w:rsidRDefault="005A331E">
            <w:r>
              <w:t>Yes I did, roughly</w:t>
            </w:r>
            <w:r w:rsidR="005F6B00">
              <w:t xml:space="preserve"> 15 </w:t>
            </w:r>
            <w:r>
              <w:t xml:space="preserve"> minuets. It took </w:t>
            </w:r>
            <w:r w:rsidR="005F6B00">
              <w:t>14</w:t>
            </w:r>
            <w:r>
              <w:t xml:space="preserve"> minuets for the update to download onto my computer and then between 1 minuet to fully restart and apply the changes.</w:t>
            </w:r>
          </w:p>
        </w:tc>
      </w:tr>
    </w:tbl>
    <w:p w14:paraId="75AB7352" w14:textId="77777777" w:rsidR="005241D8" w:rsidRDefault="001F4505">
      <w:r>
        <w:t>(Details)</w:t>
      </w:r>
    </w:p>
    <w:p w14:paraId="4D740D78" w14:textId="77777777" w:rsidR="001F4505" w:rsidRDefault="001F4505"/>
    <w:p w14:paraId="78359805" w14:textId="77777777" w:rsidR="00AE11FA" w:rsidRDefault="00AE11FA">
      <w:r>
        <w:t xml:space="preserve">Task 2: </w:t>
      </w:r>
      <w:r w:rsidR="001F4505">
        <w:t xml:space="preserve">Check for updates of </w:t>
      </w:r>
      <w:r w:rsidR="0093761E">
        <w:t>your web browsers</w:t>
      </w:r>
      <w:r w:rsidR="0033555E">
        <w:t>, apps, and other software packages</w:t>
      </w:r>
      <w:r w:rsidR="0093761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5241D8" w14:paraId="462A9577" w14:textId="77777777" w:rsidTr="00F92C02">
        <w:tc>
          <w:tcPr>
            <w:tcW w:w="2605" w:type="dxa"/>
          </w:tcPr>
          <w:p w14:paraId="3B15F971" w14:textId="77777777" w:rsidR="005241D8" w:rsidRDefault="00FD4FEA">
            <w:r>
              <w:t>What web browsers are installed on your computer</w:t>
            </w:r>
            <w:r w:rsidR="00F92C02">
              <w:t>? (1pt)</w:t>
            </w:r>
          </w:p>
        </w:tc>
        <w:tc>
          <w:tcPr>
            <w:tcW w:w="6745" w:type="dxa"/>
          </w:tcPr>
          <w:p w14:paraId="550F472E" w14:textId="23E2B0EF" w:rsidR="005241D8" w:rsidRDefault="005A331E">
            <w:r>
              <w:t>Microsoft Edge, Chrome</w:t>
            </w:r>
          </w:p>
        </w:tc>
      </w:tr>
      <w:tr w:rsidR="00F92C02" w14:paraId="7814E397" w14:textId="77777777" w:rsidTr="00F92C02">
        <w:tc>
          <w:tcPr>
            <w:tcW w:w="2605" w:type="dxa"/>
          </w:tcPr>
          <w:p w14:paraId="6AB4C354" w14:textId="77777777" w:rsidR="00F92C02" w:rsidRDefault="00FD4FEA">
            <w:r>
              <w:t xml:space="preserve">What browser extensions, add-ons, plug-ins, or extra </w:t>
            </w:r>
            <w:r>
              <w:lastRenderedPageBreak/>
              <w:t>features have been installed in your web browsers? Were these extra browser features installed by someone else, or did you install them yourself</w:t>
            </w:r>
            <w:r w:rsidR="00F92C02">
              <w:t>? (</w:t>
            </w:r>
            <w:r>
              <w:t>3</w:t>
            </w:r>
            <w:r w:rsidR="00F92C02">
              <w:t>pts)</w:t>
            </w:r>
          </w:p>
        </w:tc>
        <w:tc>
          <w:tcPr>
            <w:tcW w:w="6745" w:type="dxa"/>
          </w:tcPr>
          <w:p w14:paraId="33B66A33" w14:textId="7A7442FE" w:rsidR="00F92C02" w:rsidRDefault="005A331E">
            <w:r>
              <w:lastRenderedPageBreak/>
              <w:t>Honey</w:t>
            </w:r>
            <w:r w:rsidR="005F6B00">
              <w:t xml:space="preserve">, and Norton safe web are </w:t>
            </w:r>
            <w:r>
              <w:t>the only one</w:t>
            </w:r>
            <w:r w:rsidR="005F6B00">
              <w:t>s</w:t>
            </w:r>
            <w:r>
              <w:t xml:space="preserve">, and I installed </w:t>
            </w:r>
            <w:r w:rsidR="005F6B00">
              <w:t>them</w:t>
            </w:r>
            <w:r>
              <w:t xml:space="preserve"> myself.</w:t>
            </w:r>
          </w:p>
        </w:tc>
      </w:tr>
      <w:tr w:rsidR="00FD4FEA" w14:paraId="59E71F50" w14:textId="77777777" w:rsidTr="00F92C02">
        <w:tc>
          <w:tcPr>
            <w:tcW w:w="2605" w:type="dxa"/>
          </w:tcPr>
          <w:p w14:paraId="546C197B" w14:textId="77777777" w:rsidR="00FD4FEA" w:rsidRDefault="00FD4FEA">
            <w:r>
              <w:t>Check your web browsers</w:t>
            </w:r>
            <w:r w:rsidR="00C6452C">
              <w:t>, extensions, etc.</w:t>
            </w:r>
            <w:r>
              <w:t xml:space="preserve"> for updates. Are they up to date, or are there newer versions available? If you find updates available, do they fix any security vulnerabilities?</w:t>
            </w:r>
            <w:r w:rsidR="005E6E93">
              <w:t xml:space="preserve"> (3pts)</w:t>
            </w:r>
          </w:p>
        </w:tc>
        <w:tc>
          <w:tcPr>
            <w:tcW w:w="6745" w:type="dxa"/>
          </w:tcPr>
          <w:p w14:paraId="521A66D0" w14:textId="576F7702" w:rsidR="00FD4FEA" w:rsidRDefault="005F6B00">
            <w:r>
              <w:t>Yes they are up to date, no action was required.</w:t>
            </w:r>
          </w:p>
        </w:tc>
      </w:tr>
    </w:tbl>
    <w:p w14:paraId="12A93388" w14:textId="77777777" w:rsidR="00AE11FA" w:rsidRDefault="00F92C02">
      <w:r>
        <w:t>(Details)</w:t>
      </w:r>
    </w:p>
    <w:p w14:paraId="002A985D" w14:textId="77777777" w:rsidR="0093761E" w:rsidRDefault="009376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D4FEA" w14:paraId="190E2BE0" w14:textId="77777777" w:rsidTr="0093761E">
        <w:tc>
          <w:tcPr>
            <w:tcW w:w="2605" w:type="dxa"/>
          </w:tcPr>
          <w:p w14:paraId="7D23E4D9" w14:textId="77777777" w:rsidR="00FD4FEA" w:rsidRDefault="0093761E">
            <w:r>
              <w:t>Did you successfully update your web browser</w:t>
            </w:r>
            <w:r w:rsidR="00C6452C">
              <w:t>s</w:t>
            </w:r>
            <w:r>
              <w:t xml:space="preserve">? </w:t>
            </w:r>
            <w:r w:rsidR="00E7434E">
              <w:t xml:space="preserve">Explain. </w:t>
            </w:r>
            <w:r>
              <w:t>(</w:t>
            </w:r>
            <w:r w:rsidR="00E7434E">
              <w:t>2</w:t>
            </w:r>
            <w:r>
              <w:t>pt</w:t>
            </w:r>
            <w:r w:rsidR="00E7434E">
              <w:t>s</w:t>
            </w:r>
            <w:r>
              <w:t>)</w:t>
            </w:r>
            <w:r w:rsidR="00FD4FEA">
              <w:t xml:space="preserve"> </w:t>
            </w:r>
          </w:p>
        </w:tc>
        <w:tc>
          <w:tcPr>
            <w:tcW w:w="6745" w:type="dxa"/>
          </w:tcPr>
          <w:p w14:paraId="650F5A75" w14:textId="286C3B79" w:rsidR="00FD4FEA" w:rsidRDefault="005F6B00">
            <w:r>
              <w:t>They did not need to be updated and were secure.</w:t>
            </w:r>
          </w:p>
        </w:tc>
      </w:tr>
      <w:tr w:rsidR="00FD4FEA" w14:paraId="437AC0FD" w14:textId="77777777" w:rsidTr="0093761E">
        <w:tc>
          <w:tcPr>
            <w:tcW w:w="2605" w:type="dxa"/>
          </w:tcPr>
          <w:p w14:paraId="4FB5DD08" w14:textId="77777777" w:rsidR="00FD4FEA" w:rsidRDefault="0093761E">
            <w:r>
              <w:t xml:space="preserve">Did you successfully update the extensions, add-ons, plug-ins, etc. in your web browsers? </w:t>
            </w:r>
            <w:r w:rsidR="00E7434E">
              <w:t xml:space="preserve">Explain. </w:t>
            </w:r>
            <w:r>
              <w:t>(</w:t>
            </w:r>
            <w:r w:rsidR="00E7434E">
              <w:t>2</w:t>
            </w:r>
            <w:r>
              <w:t>pt</w:t>
            </w:r>
            <w:r w:rsidR="00E7434E">
              <w:t>s</w:t>
            </w:r>
            <w:r>
              <w:t>)</w:t>
            </w:r>
          </w:p>
        </w:tc>
        <w:tc>
          <w:tcPr>
            <w:tcW w:w="6745" w:type="dxa"/>
          </w:tcPr>
          <w:p w14:paraId="0EED5FA4" w14:textId="4AD46E89" w:rsidR="00FD4FEA" w:rsidRDefault="005F6B00">
            <w:r>
              <w:t>They did not have any updates and are secure.</w:t>
            </w:r>
          </w:p>
        </w:tc>
      </w:tr>
    </w:tbl>
    <w:p w14:paraId="574A7C68" w14:textId="77777777" w:rsidR="00F92C02" w:rsidRDefault="0093761E">
      <w:r>
        <w:t>(Details)</w:t>
      </w:r>
    </w:p>
    <w:p w14:paraId="5F937B18" w14:textId="77777777" w:rsidR="00AE11FA" w:rsidRDefault="00AE11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2D99AC4A" w14:textId="77777777" w:rsidTr="00F92C02">
        <w:tc>
          <w:tcPr>
            <w:tcW w:w="2425" w:type="dxa"/>
          </w:tcPr>
          <w:p w14:paraId="37E63557" w14:textId="77777777" w:rsidR="00F92C02" w:rsidRDefault="0093761E">
            <w:r>
              <w:t>What additional software applications, apps, etc. are installed on your computer</w:t>
            </w:r>
            <w:r w:rsidR="00F92C02">
              <w:t>?</w:t>
            </w:r>
            <w:r>
              <w:t xml:space="preserve"> (List at least three.) Did someone else install them on your computer, or did you install them yourself?</w:t>
            </w:r>
            <w:r w:rsidR="00F92C02">
              <w:t xml:space="preserve"> (</w:t>
            </w:r>
            <w:r w:rsidR="005E6E93">
              <w:t>3</w:t>
            </w:r>
            <w:r w:rsidR="00F92C02">
              <w:t>pts)</w:t>
            </w:r>
          </w:p>
        </w:tc>
        <w:tc>
          <w:tcPr>
            <w:tcW w:w="6925" w:type="dxa"/>
          </w:tcPr>
          <w:p w14:paraId="15991A7B" w14:textId="67C9F206" w:rsidR="00F92C02" w:rsidRDefault="005F6B00">
            <w:r>
              <w:t>Disney+,  Netflix, Spotify. I installed them myself.</w:t>
            </w:r>
          </w:p>
        </w:tc>
      </w:tr>
    </w:tbl>
    <w:p w14:paraId="7B7350EC" w14:textId="77777777" w:rsidR="00AE11FA" w:rsidRDefault="00F92C02">
      <w:r>
        <w:t>(Details)</w:t>
      </w:r>
    </w:p>
    <w:p w14:paraId="11F456DD" w14:textId="77777777" w:rsidR="00F92C02" w:rsidRDefault="00F92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3761E" w14:paraId="791CCCB9" w14:textId="77777777" w:rsidTr="0093761E">
        <w:tc>
          <w:tcPr>
            <w:tcW w:w="2425" w:type="dxa"/>
          </w:tcPr>
          <w:p w14:paraId="65B509C4" w14:textId="77777777" w:rsidR="0093761E" w:rsidRDefault="0093761E">
            <w:r>
              <w:t xml:space="preserve">Look for updated versions of the extra installed software you listed above. Are there any bug fixes, security </w:t>
            </w:r>
            <w:r>
              <w:lastRenderedPageBreak/>
              <w:t>patches, or new features provided by available updates? (</w:t>
            </w:r>
            <w:r w:rsidR="005E6E93">
              <w:t>3</w:t>
            </w:r>
            <w:r>
              <w:t>pts)</w:t>
            </w:r>
          </w:p>
        </w:tc>
        <w:tc>
          <w:tcPr>
            <w:tcW w:w="6925" w:type="dxa"/>
          </w:tcPr>
          <w:p w14:paraId="6D4487DB" w14:textId="07BD18D9" w:rsidR="0093761E" w:rsidRDefault="005F6B00">
            <w:r>
              <w:lastRenderedPageBreak/>
              <w:t>They are all up to date, and secure.</w:t>
            </w:r>
          </w:p>
        </w:tc>
      </w:tr>
    </w:tbl>
    <w:p w14:paraId="60E6D243" w14:textId="77777777" w:rsidR="0093761E" w:rsidRDefault="0093761E">
      <w:r>
        <w:t>(Details)</w:t>
      </w:r>
    </w:p>
    <w:p w14:paraId="121D3453" w14:textId="77777777" w:rsidR="0093761E" w:rsidRDefault="009376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3761E" w14:paraId="432EC320" w14:textId="77777777" w:rsidTr="009C0E49">
        <w:tc>
          <w:tcPr>
            <w:tcW w:w="2425" w:type="dxa"/>
          </w:tcPr>
          <w:p w14:paraId="056D21C8" w14:textId="77777777" w:rsidR="0093761E" w:rsidRDefault="0093761E">
            <w:r>
              <w:t xml:space="preserve">What are the procedures for updating </w:t>
            </w:r>
            <w:r w:rsidR="009C0E49">
              <w:t xml:space="preserve">the extra installed software you listed above? Did you successfully update your apps or extra software? </w:t>
            </w:r>
            <w:r w:rsidR="00E7434E">
              <w:t xml:space="preserve">Explain. </w:t>
            </w:r>
            <w:r w:rsidR="009C0E49">
              <w:t>(</w:t>
            </w:r>
            <w:r w:rsidR="005E6E93">
              <w:t>3</w:t>
            </w:r>
            <w:r w:rsidR="009C0E49">
              <w:t>pts)</w:t>
            </w:r>
          </w:p>
        </w:tc>
        <w:tc>
          <w:tcPr>
            <w:tcW w:w="6925" w:type="dxa"/>
          </w:tcPr>
          <w:p w14:paraId="46B5B006" w14:textId="77D03C64" w:rsidR="0093761E" w:rsidRDefault="005F6B00">
            <w:r>
              <w:t>Going to the Microsoft store, and checking to see if there are any updates that need to be applied. No there were no updates to be installed.</w:t>
            </w:r>
          </w:p>
        </w:tc>
      </w:tr>
    </w:tbl>
    <w:p w14:paraId="74008082" w14:textId="77777777" w:rsidR="0093761E" w:rsidRDefault="009C0E49">
      <w:r>
        <w:t>(Details)</w:t>
      </w:r>
    </w:p>
    <w:p w14:paraId="524EEBEB" w14:textId="77777777" w:rsidR="0093761E" w:rsidRDefault="0093761E"/>
    <w:p w14:paraId="38BD7767" w14:textId="77777777" w:rsidR="00AE11FA" w:rsidRDefault="00AE11FA">
      <w:r>
        <w:t xml:space="preserve">Task </w:t>
      </w:r>
      <w:r w:rsidR="0033555E">
        <w:t>3</w:t>
      </w:r>
      <w:r>
        <w:t xml:space="preserve">: </w:t>
      </w:r>
      <w:r w:rsidR="009C0E49">
        <w:t xml:space="preserve">Check your </w:t>
      </w:r>
      <w:r w:rsidR="003A24FB">
        <w:t xml:space="preserve">computer’s </w:t>
      </w:r>
      <w:r w:rsidR="009C0E49">
        <w:t>anti-malware and other security software and features.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32AAB01F" w14:textId="77777777" w:rsidTr="00F92C02">
        <w:tc>
          <w:tcPr>
            <w:tcW w:w="2425" w:type="dxa"/>
          </w:tcPr>
          <w:p w14:paraId="579A8CDF" w14:textId="77777777" w:rsidR="00F92C02" w:rsidRDefault="00F92C02">
            <w:r>
              <w:t xml:space="preserve">What </w:t>
            </w:r>
            <w:r w:rsidR="009C0E49">
              <w:t>antivirus or threat protection software is installed</w:t>
            </w:r>
            <w:r>
              <w:t>?</w:t>
            </w:r>
            <w:r w:rsidR="009C0E49">
              <w:t xml:space="preserve"> (If none was installed,</w:t>
            </w:r>
            <w:r w:rsidR="003A24FB">
              <w:t xml:space="preserve"> what threat protection package did you select and install?)</w:t>
            </w:r>
            <w:r>
              <w:t xml:space="preserve"> (</w:t>
            </w:r>
            <w:r w:rsidR="009C0E49">
              <w:t>4</w:t>
            </w:r>
            <w:r>
              <w:t>pt</w:t>
            </w:r>
            <w:r w:rsidR="009C0E49">
              <w:t>s</w:t>
            </w:r>
            <w:r>
              <w:t>)</w:t>
            </w:r>
          </w:p>
        </w:tc>
        <w:tc>
          <w:tcPr>
            <w:tcW w:w="6925" w:type="dxa"/>
          </w:tcPr>
          <w:p w14:paraId="5F1B3AC6" w14:textId="6086C270" w:rsidR="00F92C02" w:rsidRDefault="005F6B00">
            <w:r>
              <w:t>Norton.</w:t>
            </w:r>
          </w:p>
        </w:tc>
      </w:tr>
      <w:tr w:rsidR="00F92C02" w14:paraId="1D54EC59" w14:textId="77777777" w:rsidTr="00F92C02">
        <w:tc>
          <w:tcPr>
            <w:tcW w:w="2425" w:type="dxa"/>
          </w:tcPr>
          <w:p w14:paraId="59336835" w14:textId="77777777" w:rsidR="00F92C02" w:rsidRDefault="009C0E49">
            <w:r>
              <w:t>What are the procedures for keeping your antivirus/threat protection software up-to-date</w:t>
            </w:r>
            <w:r w:rsidR="00F92C02">
              <w:t>?</w:t>
            </w:r>
            <w:r>
              <w:t xml:space="preserve"> Did you successfully update it?</w:t>
            </w:r>
            <w:r w:rsidR="00E7434E">
              <w:t xml:space="preserve"> Explain.</w:t>
            </w:r>
            <w:r w:rsidR="00F92C02">
              <w:t xml:space="preserve"> (</w:t>
            </w:r>
            <w:r w:rsidR="00E7434E">
              <w:t>4</w:t>
            </w:r>
            <w:r w:rsidR="00F92C02">
              <w:t>pt)</w:t>
            </w:r>
          </w:p>
        </w:tc>
        <w:tc>
          <w:tcPr>
            <w:tcW w:w="6925" w:type="dxa"/>
          </w:tcPr>
          <w:p w14:paraId="24319604" w14:textId="7EF04AA5" w:rsidR="00F92C02" w:rsidRDefault="005F6B00">
            <w:r>
              <w:t>It has an auto updater that it runs, and I check in on the scans it produces and information notifications daily.</w:t>
            </w:r>
          </w:p>
        </w:tc>
      </w:tr>
    </w:tbl>
    <w:p w14:paraId="5DFBE474" w14:textId="77777777" w:rsidR="00AE11FA" w:rsidRDefault="00ED302A">
      <w:r>
        <w:t>(Details)</w:t>
      </w:r>
    </w:p>
    <w:p w14:paraId="237812FB" w14:textId="77777777" w:rsidR="009C0E49" w:rsidRDefault="009C0E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47CF2B9D" w14:textId="77777777" w:rsidTr="00AD6FBB">
        <w:tc>
          <w:tcPr>
            <w:tcW w:w="2425" w:type="dxa"/>
          </w:tcPr>
          <w:p w14:paraId="507CDCAF" w14:textId="77777777" w:rsidR="00F92C02" w:rsidRDefault="009C0E49">
            <w:r>
              <w:t>What other security software or features (such as host-based firewall, content filtering software, device health monitoring, etc.) are available on your computer</w:t>
            </w:r>
            <w:r w:rsidR="00F92C02">
              <w:t>? (</w:t>
            </w:r>
            <w:r w:rsidR="00E7434E">
              <w:t>4</w:t>
            </w:r>
            <w:r w:rsidR="00F92C02">
              <w:t>pt</w:t>
            </w:r>
            <w:r>
              <w:t>s</w:t>
            </w:r>
            <w:r w:rsidR="00F92C02">
              <w:t>)</w:t>
            </w:r>
          </w:p>
        </w:tc>
        <w:tc>
          <w:tcPr>
            <w:tcW w:w="6925" w:type="dxa"/>
          </w:tcPr>
          <w:p w14:paraId="612AF393" w14:textId="60DE98F4" w:rsidR="00F92C02" w:rsidRDefault="00D04239">
            <w:r>
              <w:t>I have Microsoft’s antivirus precautions, Norton’s antivirus precautions and security and a couple of other neat features for data security from both.</w:t>
            </w:r>
          </w:p>
        </w:tc>
      </w:tr>
      <w:tr w:rsidR="00F92C02" w14:paraId="3C2D8E16" w14:textId="77777777" w:rsidTr="00AD6FBB">
        <w:tc>
          <w:tcPr>
            <w:tcW w:w="2425" w:type="dxa"/>
          </w:tcPr>
          <w:p w14:paraId="71C8FE5F" w14:textId="77777777" w:rsidR="00F92C02" w:rsidRDefault="009C0E49">
            <w:r>
              <w:lastRenderedPageBreak/>
              <w:t xml:space="preserve">Did you find and successfully correct any problems with your </w:t>
            </w:r>
            <w:r w:rsidR="0033555E">
              <w:t xml:space="preserve">computer’s </w:t>
            </w:r>
            <w:r>
              <w:t>security settings or features</w:t>
            </w:r>
            <w:r w:rsidR="00F92C02">
              <w:t xml:space="preserve">? </w:t>
            </w:r>
            <w:r w:rsidR="00E75DF9">
              <w:t xml:space="preserve">Explain. </w:t>
            </w:r>
            <w:r w:rsidR="00F92C02">
              <w:t>(</w:t>
            </w:r>
            <w:r>
              <w:t>2</w:t>
            </w:r>
            <w:r w:rsidR="00F92C02">
              <w:t>pt)</w:t>
            </w:r>
          </w:p>
        </w:tc>
        <w:tc>
          <w:tcPr>
            <w:tcW w:w="6925" w:type="dxa"/>
          </w:tcPr>
          <w:p w14:paraId="46D388A2" w14:textId="2A10D28D" w:rsidR="00F92C02" w:rsidRDefault="00D04239">
            <w:r>
              <w:t>Yes I had one driver for a hard drive that was out of date and I was able to get it fixed.</w:t>
            </w:r>
          </w:p>
        </w:tc>
      </w:tr>
    </w:tbl>
    <w:p w14:paraId="3AB0B6A9" w14:textId="77777777" w:rsidR="00F92C02" w:rsidRDefault="00F92C02">
      <w:r>
        <w:t>(Details)</w:t>
      </w:r>
    </w:p>
    <w:p w14:paraId="285C54FA" w14:textId="77777777" w:rsidR="00F92C02" w:rsidRDefault="00F92C02"/>
    <w:p w14:paraId="7934BDA7" w14:textId="77777777" w:rsidR="00ED302A" w:rsidRDefault="0033555E">
      <w:r>
        <w:t>Task 4: Examine the security of your devices’ network connections.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3555E" w14:paraId="723F6F46" w14:textId="77777777" w:rsidTr="0033555E">
        <w:tc>
          <w:tcPr>
            <w:tcW w:w="2425" w:type="dxa"/>
          </w:tcPr>
          <w:p w14:paraId="775CB0C4" w14:textId="77777777" w:rsidR="0033555E" w:rsidRDefault="0033555E">
            <w:r>
              <w:t xml:space="preserve">Does your computer or mobile device have a wired </w:t>
            </w:r>
            <w:r w:rsidR="00ED697A">
              <w:t xml:space="preserve">network </w:t>
            </w:r>
            <w:r>
              <w:t>connection method? If so, what type</w:t>
            </w:r>
            <w:r w:rsidR="00ED697A">
              <w:t xml:space="preserve"> of </w:t>
            </w:r>
            <w:r>
              <w:t xml:space="preserve">technology </w:t>
            </w:r>
            <w:r w:rsidR="00ED697A">
              <w:t xml:space="preserve">and network cable </w:t>
            </w:r>
            <w:r>
              <w:t>does it use</w:t>
            </w:r>
            <w:r w:rsidR="00ED697A">
              <w:t>?</w:t>
            </w:r>
          </w:p>
          <w:p w14:paraId="39F64E35" w14:textId="77777777" w:rsidR="00ED697A" w:rsidRDefault="00ED697A"/>
          <w:p w14:paraId="39231C99" w14:textId="77777777" w:rsidR="00ED697A" w:rsidRDefault="00ED697A">
            <w:r w:rsidRPr="00ED697A">
              <w:t>Does your computer have wireless network connection methods? If so, what type of technology does it use</w:t>
            </w:r>
            <w:r>
              <w:t>? (2pts)</w:t>
            </w:r>
          </w:p>
        </w:tc>
        <w:tc>
          <w:tcPr>
            <w:tcW w:w="6925" w:type="dxa"/>
          </w:tcPr>
          <w:p w14:paraId="309481E4" w14:textId="77777777" w:rsidR="0033555E" w:rsidRDefault="00D04239">
            <w:r>
              <w:t>It does it has an ethernet cable connection built in</w:t>
            </w:r>
            <w:r w:rsidR="003D1CF0">
              <w:t>, it also uses the killer lan driver.</w:t>
            </w:r>
          </w:p>
          <w:p w14:paraId="7CE86BF2" w14:textId="77777777" w:rsidR="003D1CF0" w:rsidRDefault="003D1CF0"/>
          <w:p w14:paraId="4CDBE89A" w14:textId="77777777" w:rsidR="003D1CF0" w:rsidRDefault="003D1CF0">
            <w:r>
              <w:t>It does have a wireless driver, a couple days ago it actually had a crash which made my laptop temporarily unusable, so I had to use my lan connection to reinstall  it so I could continue to work wirelessly.</w:t>
            </w:r>
          </w:p>
          <w:p w14:paraId="1776D046" w14:textId="77777777" w:rsidR="003D1CF0" w:rsidRDefault="003D1CF0"/>
          <w:p w14:paraId="130CEF27" w14:textId="037D0C0D" w:rsidR="003D1CF0" w:rsidRDefault="003D1CF0">
            <w:r>
              <w:t>Wifi 5</w:t>
            </w:r>
          </w:p>
        </w:tc>
      </w:tr>
      <w:tr w:rsidR="00ED697A" w14:paraId="2D5BC4FD" w14:textId="77777777" w:rsidTr="0033555E">
        <w:tc>
          <w:tcPr>
            <w:tcW w:w="2425" w:type="dxa"/>
          </w:tcPr>
          <w:p w14:paraId="069CD4E8" w14:textId="77777777" w:rsidR="00ED697A" w:rsidRDefault="00ED697A">
            <w:r>
              <w:t>If your computer has Ethernet or similar wired technology: how many places are there at your home, work, church, etc. where you are permitted to plug in your computer and use the Internet?</w:t>
            </w:r>
          </w:p>
          <w:p w14:paraId="49A08127" w14:textId="77777777" w:rsidR="00ED697A" w:rsidRDefault="00ED697A"/>
          <w:p w14:paraId="2D8789D7" w14:textId="77777777" w:rsidR="00ED697A" w:rsidRDefault="00ED697A">
            <w:r>
              <w:t xml:space="preserve">If your computer has WiFi wireless technology: how many places are there at your home, work, church, etc. where you are permitted to connect to a wireless access point? What SSIDs do you connect to, and what are the encryption </w:t>
            </w:r>
            <w:r>
              <w:lastRenderedPageBreak/>
              <w:t>settings for each of those SSIDs?</w:t>
            </w:r>
            <w:r w:rsidR="00E7434E">
              <w:t xml:space="preserve"> (4 pts)</w:t>
            </w:r>
          </w:p>
        </w:tc>
        <w:tc>
          <w:tcPr>
            <w:tcW w:w="6925" w:type="dxa"/>
          </w:tcPr>
          <w:p w14:paraId="7D81AFE1" w14:textId="77777777" w:rsidR="00ED697A" w:rsidRDefault="003D1CF0">
            <w:r>
              <w:lastRenderedPageBreak/>
              <w:t>There is a personal port at home I can use to plug into.</w:t>
            </w:r>
          </w:p>
          <w:p w14:paraId="436FFBD9" w14:textId="77777777" w:rsidR="003D1CF0" w:rsidRDefault="003D1CF0"/>
          <w:p w14:paraId="43BFBA52" w14:textId="2B8AA795" w:rsidR="003D1CF0" w:rsidRDefault="003D1CF0">
            <w:r>
              <w:t>At my apartment  the SSID isn’t the most secure but it is enough for what it is. At home and at school it’s pretty good.</w:t>
            </w:r>
          </w:p>
        </w:tc>
      </w:tr>
    </w:tbl>
    <w:p w14:paraId="34A0F8A6" w14:textId="77777777" w:rsidR="00ED302A" w:rsidRDefault="00ED302A"/>
    <w:p w14:paraId="1E6FD0DF" w14:textId="77777777" w:rsidR="00ED302A" w:rsidRDefault="00ED302A"/>
    <w:p w14:paraId="42ACC950" w14:textId="77777777" w:rsidR="00AE11FA" w:rsidRDefault="00AE11FA">
      <w:r>
        <w:t>Task 5:</w:t>
      </w:r>
      <w:r w:rsidR="003A24FB">
        <w:t xml:space="preserve"> Investigate other threat protection options.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D6FBB" w14:paraId="597E0F37" w14:textId="77777777" w:rsidTr="00AD6FBB">
        <w:tc>
          <w:tcPr>
            <w:tcW w:w="2515" w:type="dxa"/>
          </w:tcPr>
          <w:p w14:paraId="79B3D4C8" w14:textId="77777777" w:rsidR="003A24FB" w:rsidRDefault="003A24FB">
            <w:r>
              <w:t>Choose and answer any of the following:</w:t>
            </w:r>
          </w:p>
          <w:p w14:paraId="02F6EAE1" w14:textId="77777777" w:rsidR="003A24FB" w:rsidRDefault="003A24FB" w:rsidP="003A24FB"/>
          <w:p w14:paraId="559D74B5" w14:textId="77777777" w:rsidR="003A24FB" w:rsidRDefault="003A24FB" w:rsidP="003A24FB">
            <w:r>
              <w:t>What physical security features have you enabled on your computer and devices?</w:t>
            </w:r>
          </w:p>
          <w:p w14:paraId="14931BBA" w14:textId="77777777" w:rsidR="003A24FB" w:rsidRDefault="003A24FB" w:rsidP="003A24FB"/>
          <w:p w14:paraId="6A9B5C20" w14:textId="77777777" w:rsidR="003A24FB" w:rsidRDefault="003A24FB" w:rsidP="003A24FB">
            <w:r>
              <w:t xml:space="preserve">What other </w:t>
            </w:r>
            <w:r w:rsidR="0033555E">
              <w:t xml:space="preserve">update options and </w:t>
            </w:r>
            <w:r>
              <w:t>threat protection options have you installed and enabled on your mobile devices?</w:t>
            </w:r>
          </w:p>
          <w:p w14:paraId="652A223F" w14:textId="77777777" w:rsidR="003A24FB" w:rsidRDefault="003A24FB" w:rsidP="003A24FB"/>
          <w:p w14:paraId="1C70B6F0" w14:textId="77777777" w:rsidR="00ED697A" w:rsidRDefault="003A24FB" w:rsidP="003A24FB">
            <w:r>
              <w:t>What financial plans have you made in your personal or family budget</w:t>
            </w:r>
            <w:r w:rsidR="0033555E">
              <w:t xml:space="preserve">, </w:t>
            </w:r>
            <w:r>
              <w:t xml:space="preserve">to </w:t>
            </w:r>
            <w:r w:rsidR="0033555E">
              <w:t xml:space="preserve">provide money </w:t>
            </w:r>
            <w:r>
              <w:t>for future repairs, replacement, and updates to your computer and devices?</w:t>
            </w:r>
          </w:p>
          <w:p w14:paraId="2B26C5D1" w14:textId="77777777" w:rsidR="00ED697A" w:rsidRDefault="00ED697A" w:rsidP="003A24FB"/>
          <w:p w14:paraId="097FB859" w14:textId="77777777" w:rsidR="00AD6FBB" w:rsidRDefault="00AD6FBB" w:rsidP="003A24FB">
            <w:r>
              <w:t>(</w:t>
            </w:r>
            <w:r w:rsidR="0033555E">
              <w:t>5</w:t>
            </w:r>
            <w:r>
              <w:t>pt</w:t>
            </w:r>
            <w:r w:rsidR="0033555E">
              <w:t>s</w:t>
            </w:r>
            <w:r>
              <w:t>)</w:t>
            </w:r>
          </w:p>
        </w:tc>
        <w:tc>
          <w:tcPr>
            <w:tcW w:w="6835" w:type="dxa"/>
          </w:tcPr>
          <w:p w14:paraId="202355D1" w14:textId="77777777" w:rsidR="00AD6FBB" w:rsidRDefault="003D1CF0">
            <w:r>
              <w:t>I have all of Microsofts security protocols in place, as well as the base version of Norton and all of its scans.</w:t>
            </w:r>
          </w:p>
          <w:p w14:paraId="41D7D240" w14:textId="77777777" w:rsidR="003D1CF0" w:rsidRDefault="003D1CF0"/>
          <w:p w14:paraId="3EC7160C" w14:textId="77777777" w:rsidR="003D1CF0" w:rsidRDefault="003D1CF0">
            <w:r>
              <w:t>Those are the only things that I have installed.</w:t>
            </w:r>
          </w:p>
          <w:p w14:paraId="4DDDB013" w14:textId="77777777" w:rsidR="003D1CF0" w:rsidRDefault="003D1CF0"/>
          <w:p w14:paraId="03CFE482" w14:textId="423B34E8" w:rsidR="003D1CF0" w:rsidRDefault="003D1CF0">
            <w:r>
              <w:t>I personally havn’t thought that far ahead yet. I will probably set aside whatever it costs for the yearly subscription with Norton moving forward.</w:t>
            </w:r>
          </w:p>
        </w:tc>
      </w:tr>
    </w:tbl>
    <w:p w14:paraId="541A8F77" w14:textId="77777777" w:rsidR="00C407FF" w:rsidRDefault="00AD6FBB">
      <w:r>
        <w:t>(Details)</w:t>
      </w:r>
    </w:p>
    <w:p w14:paraId="19FEA3F2" w14:textId="77777777" w:rsidR="003A24FB" w:rsidRDefault="003A2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33555E" w14:paraId="060E4B06" w14:textId="77777777" w:rsidTr="0033555E">
        <w:tc>
          <w:tcPr>
            <w:tcW w:w="2515" w:type="dxa"/>
          </w:tcPr>
          <w:p w14:paraId="58E43AFA" w14:textId="77777777" w:rsidR="0033555E" w:rsidRDefault="00F656B7">
            <w:r>
              <w:t xml:space="preserve">Share an </w:t>
            </w:r>
            <w:r w:rsidR="0033555E">
              <w:t xml:space="preserve">inspiration or enlightenment </w:t>
            </w:r>
            <w:r>
              <w:t>that came to your mind</w:t>
            </w:r>
            <w:r w:rsidR="0033555E">
              <w:t xml:space="preserve"> while you worked through this lab exercise</w:t>
            </w:r>
            <w:r>
              <w:t>.</w:t>
            </w:r>
            <w:r w:rsidR="0033555E">
              <w:t xml:space="preserve"> (</w:t>
            </w:r>
            <w:r w:rsidR="00E7434E">
              <w:t>8</w:t>
            </w:r>
            <w:r w:rsidR="0033555E">
              <w:t>pts)</w:t>
            </w:r>
          </w:p>
        </w:tc>
        <w:tc>
          <w:tcPr>
            <w:tcW w:w="6835" w:type="dxa"/>
          </w:tcPr>
          <w:p w14:paraId="46B76E46" w14:textId="6EA72808" w:rsidR="0033555E" w:rsidRDefault="003D1CF0">
            <w:r>
              <w:t>My computer is armed with a lot more security features than I thought initially. I need to start taking advantage of them!</w:t>
            </w:r>
          </w:p>
        </w:tc>
      </w:tr>
    </w:tbl>
    <w:p w14:paraId="6D60E59E" w14:textId="77777777" w:rsidR="0033555E" w:rsidRDefault="0033555E"/>
    <w:sectPr w:rsidR="0033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614"/>
    <w:multiLevelType w:val="hybridMultilevel"/>
    <w:tmpl w:val="F6F6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119DF"/>
    <w:multiLevelType w:val="hybridMultilevel"/>
    <w:tmpl w:val="FFBEB794"/>
    <w:lvl w:ilvl="0" w:tplc="BDE489B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125747">
    <w:abstractNumId w:val="0"/>
  </w:num>
  <w:num w:numId="2" w16cid:durableId="1700660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1E"/>
    <w:rsid w:val="00002564"/>
    <w:rsid w:val="00132890"/>
    <w:rsid w:val="00167F5C"/>
    <w:rsid w:val="001F4505"/>
    <w:rsid w:val="002604E9"/>
    <w:rsid w:val="002E4FCE"/>
    <w:rsid w:val="0033555E"/>
    <w:rsid w:val="0039456C"/>
    <w:rsid w:val="003A24FB"/>
    <w:rsid w:val="003D1CF0"/>
    <w:rsid w:val="003E3085"/>
    <w:rsid w:val="00405FB7"/>
    <w:rsid w:val="00505A2E"/>
    <w:rsid w:val="005241D8"/>
    <w:rsid w:val="005A331E"/>
    <w:rsid w:val="005E6E93"/>
    <w:rsid w:val="005F6B00"/>
    <w:rsid w:val="0072227C"/>
    <w:rsid w:val="00825D87"/>
    <w:rsid w:val="008A3E3F"/>
    <w:rsid w:val="0093761E"/>
    <w:rsid w:val="009C0E49"/>
    <w:rsid w:val="00A61992"/>
    <w:rsid w:val="00AD6FBB"/>
    <w:rsid w:val="00AE11FA"/>
    <w:rsid w:val="00C11BFF"/>
    <w:rsid w:val="00C407FF"/>
    <w:rsid w:val="00C6452C"/>
    <w:rsid w:val="00CC33CD"/>
    <w:rsid w:val="00D04239"/>
    <w:rsid w:val="00DA6EC9"/>
    <w:rsid w:val="00DB14BC"/>
    <w:rsid w:val="00E7434E"/>
    <w:rsid w:val="00E75DF9"/>
    <w:rsid w:val="00ED302A"/>
    <w:rsid w:val="00ED697A"/>
    <w:rsid w:val="00F656B7"/>
    <w:rsid w:val="00F92C02"/>
    <w:rsid w:val="00FC6CE8"/>
    <w:rsid w:val="00FD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3FF1"/>
  <w15:chartTrackingRefBased/>
  <w15:docId w15:val="{001DB259-0F29-4AFC-A128-E4B08C70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A3E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3E3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A24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5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5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den\OneDrive\Desktop\College\2%20Sem%20College\Code\CIT%20130%20Cyber%20Security\W05%20Hands-on%20Device%20Updates%20Worksheet.dotx" TargetMode="Externa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E9801EAE37134F82DADB97FF2F06B3" ma:contentTypeVersion="10" ma:contentTypeDescription="Create a new document." ma:contentTypeScope="" ma:versionID="b76588c01890de27ec7319d09cb84526">
  <xsd:schema xmlns:xsd="http://www.w3.org/2001/XMLSchema" xmlns:xs="http://www.w3.org/2001/XMLSchema" xmlns:p="http://schemas.microsoft.com/office/2006/metadata/properties" xmlns:ns3="4af2885a-7d1c-474f-9762-0c0c9ef70c18" targetNamespace="http://schemas.microsoft.com/office/2006/metadata/properties" ma:root="true" ma:fieldsID="42618c4775a7d16d3b9739ffe202b766" ns3:_="">
    <xsd:import namespace="4af2885a-7d1c-474f-9762-0c0c9ef70c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2885a-7d1c-474f-9762-0c0c9ef70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045A7E-5244-439E-8720-7A1686D704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9B391-2715-4AAA-A8C5-B1359BDA8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f2885a-7d1c-474f-9762-0c0c9ef70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CC7958-8199-44C3-B155-2503AAAD65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W05 Hands-on Device Updates Worksheet.dotx</Template>
  <TotalTime>29</TotalTime>
  <Pages>5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Taden Marston</dc:creator>
  <cp:keywords/>
  <dc:description/>
  <cp:lastModifiedBy>Marston, Taden</cp:lastModifiedBy>
  <cp:revision>2</cp:revision>
  <cp:lastPrinted>2020-03-12T17:21:00Z</cp:lastPrinted>
  <dcterms:created xsi:type="dcterms:W3CDTF">2023-03-09T19:24:00Z</dcterms:created>
  <dcterms:modified xsi:type="dcterms:W3CDTF">2023-03-09T20:33:00Z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0x01010000E9801EAE37134F82DADB97FF2F06B3</vt:lpwstr>
  </property>
</Properties>
</file>